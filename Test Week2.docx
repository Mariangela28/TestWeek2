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F04782F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</w:t>
      </w:r>
      <w:r w:rsidR="003A5EFD">
        <w:rPr>
          <w:lang w:val="it-IT"/>
        </w:rPr>
        <w:t>fine settimana</w:t>
      </w:r>
      <w:r w:rsidRPr="001E6010">
        <w:rPr>
          <w:lang w:val="it-IT"/>
        </w:rPr>
        <w:t xml:space="preserve"> – </w:t>
      </w:r>
      <w:r w:rsidR="003A5EFD">
        <w:rPr>
          <w:lang w:val="it-IT"/>
        </w:rPr>
        <w:t>Week2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0"/>
        <w:gridCol w:w="1115"/>
        <w:gridCol w:w="3246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3D271C4" w:rsidR="00547F36" w:rsidRPr="001E6010" w:rsidRDefault="00862F63">
            <w:pPr>
              <w:pStyle w:val="Informazionisullostudente"/>
            </w:pPr>
            <w:r>
              <w:t>Mariangela</w:t>
            </w: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BC5B994" w:rsidR="00547F36" w:rsidRPr="001E6010" w:rsidRDefault="00862F63">
            <w:pPr>
              <w:pStyle w:val="Informazionisullostudente"/>
            </w:pPr>
            <w:r>
              <w:t>Leone</w:t>
            </w: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E2B2A53" w:rsidR="00547F36" w:rsidRPr="001E6010" w:rsidRDefault="00862F63">
            <w:pPr>
              <w:pStyle w:val="Informazionisullostudente"/>
            </w:pPr>
            <w:r>
              <w:t>28/05/2021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C1B5745" w14:textId="77777777" w:rsidR="000C6821" w:rsidRPr="0002067A" w:rsidRDefault="000C6821" w:rsidP="000C6821">
      <w:pPr>
        <w:pStyle w:val="ListParagraph"/>
        <w:rPr>
          <w:rFonts w:ascii="Century Gothic" w:hAnsi="Century Gothic"/>
          <w:i/>
          <w:iCs/>
          <w:sz w:val="18"/>
          <w:szCs w:val="18"/>
          <w:lang w:val="fr-FR"/>
        </w:rPr>
      </w:pP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</w:p>
    <w:p w14:paraId="2FEFBBCC" w14:textId="1D0133EF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Dare una definizione di classe statica</w:t>
      </w:r>
    </w:p>
    <w:p w14:paraId="5232078E" w14:textId="484F88F5" w:rsidR="000C6821" w:rsidRPr="00862F63" w:rsidRDefault="00862F63" w:rsidP="000C6821">
      <w:pPr>
        <w:rPr>
          <w:i/>
          <w:iCs/>
          <w:lang w:val="it-IT"/>
        </w:rPr>
      </w:pPr>
      <w:r>
        <w:rPr>
          <w:i/>
          <w:iCs/>
          <w:lang w:val="it-IT"/>
        </w:rPr>
        <w:t>Una classe statica contiene solo membri statici, ovvero elementi associati direttamente al tipo e condivisi con tutte le istanze; per rappresentarle si usa la keyword static.</w:t>
      </w:r>
    </w:p>
    <w:p w14:paraId="2A6D1C2A" w14:textId="77777777" w:rsidR="000C6821" w:rsidRPr="00862F63" w:rsidRDefault="000C6821" w:rsidP="000C6821">
      <w:pPr>
        <w:rPr>
          <w:i/>
          <w:iCs/>
          <w:lang w:val="it-IT"/>
        </w:rPr>
      </w:pPr>
    </w:p>
    <w:p w14:paraId="1B0450C3" w14:textId="212895AB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Qual</w:t>
      </w:r>
      <w:r w:rsidR="00CB03D6">
        <w:rPr>
          <w:rFonts w:ascii="Century Gothic" w:hAnsi="Century Gothic"/>
          <w:i/>
          <w:iCs/>
          <w:sz w:val="18"/>
          <w:szCs w:val="18"/>
        </w:rPr>
        <w:t>i</w:t>
      </w:r>
      <w:r>
        <w:rPr>
          <w:rFonts w:ascii="Century Gothic" w:hAnsi="Century Gothic"/>
          <w:i/>
          <w:iCs/>
          <w:sz w:val="18"/>
          <w:szCs w:val="18"/>
        </w:rPr>
        <w:t xml:space="preserve"> tipologi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di ereditarietà </w:t>
      </w:r>
      <w:r w:rsidR="00CB03D6">
        <w:rPr>
          <w:rFonts w:ascii="Century Gothic" w:hAnsi="Century Gothic"/>
          <w:i/>
          <w:iCs/>
          <w:sz w:val="18"/>
          <w:szCs w:val="18"/>
        </w:rPr>
        <w:t>sono</w:t>
      </w:r>
      <w:r>
        <w:rPr>
          <w:rFonts w:ascii="Century Gothic" w:hAnsi="Century Gothic"/>
          <w:i/>
          <w:iCs/>
          <w:sz w:val="18"/>
          <w:szCs w:val="18"/>
        </w:rPr>
        <w:t xml:space="preserve"> consentit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in C# e come si definisce? Fornire un esempio</w:t>
      </w:r>
    </w:p>
    <w:p w14:paraId="064DA6A0" w14:textId="21792C50" w:rsidR="000C6821" w:rsidRDefault="00862F63" w:rsidP="000C6821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L’ereditarietà è il secondo principio cardine della programmazione ad oggetti basato sulla relazione gerarchica tra classi diverse. Ci sono tre tipi di ereditarietà: semplice, definisce legame diretto tra </w:t>
      </w:r>
      <w:r w:rsidR="00327DCE">
        <w:rPr>
          <w:i/>
          <w:iCs/>
          <w:lang w:val="it-IT"/>
        </w:rPr>
        <w:t xml:space="preserve">sottoclasse (classe derivata, Square) e superclasse (classe base, Shape); gerarchica, in cui sono presenti più square; multilivello, in cui l’eredietarietà avviene in modo indiretto. </w:t>
      </w:r>
    </w:p>
    <w:p w14:paraId="40A5C680" w14:textId="33466F37" w:rsidR="00327DCE" w:rsidRDefault="00327DCE" w:rsidP="000C6821">
      <w:pPr>
        <w:rPr>
          <w:i/>
          <w:iCs/>
          <w:lang w:val="it-IT"/>
        </w:rPr>
      </w:pPr>
      <w:r>
        <w:rPr>
          <w:i/>
          <w:iCs/>
          <w:lang w:val="it-IT"/>
        </w:rPr>
        <w:t>Eesempio: class Studente : Persona (studente pè la sottoclasse, persona è la superclasse)</w:t>
      </w:r>
    </w:p>
    <w:p w14:paraId="302567C0" w14:textId="6679803D" w:rsidR="00327DCE" w:rsidRDefault="00327DCE" w:rsidP="000C6821">
      <w:pPr>
        <w:rPr>
          <w:i/>
          <w:iCs/>
          <w:lang w:val="it-IT"/>
        </w:rPr>
      </w:pPr>
      <w:r>
        <w:rPr>
          <w:i/>
          <w:iCs/>
          <w:lang w:val="it-IT"/>
        </w:rPr>
        <w:t>{</w:t>
      </w:r>
    </w:p>
    <w:p w14:paraId="7775F17D" w14:textId="77777777" w:rsidR="00327DCE" w:rsidRPr="00327DCE" w:rsidRDefault="00327DCE" w:rsidP="000C6821">
      <w:pPr>
        <w:rPr>
          <w:i/>
          <w:iCs/>
          <w:lang w:val="en-US"/>
        </w:rPr>
      </w:pPr>
      <w:r w:rsidRPr="00327DCE">
        <w:rPr>
          <w:i/>
          <w:iCs/>
          <w:lang w:val="en-US"/>
        </w:rPr>
        <w:t>Public String Matricola {get; set; }</w:t>
      </w:r>
    </w:p>
    <w:p w14:paraId="30B7A979" w14:textId="0601C7D4" w:rsidR="000C6821" w:rsidRPr="00327DCE" w:rsidRDefault="00327DCE" w:rsidP="000C6821">
      <w:pPr>
        <w:rPr>
          <w:i/>
          <w:iCs/>
          <w:lang w:val="it-IT"/>
        </w:rPr>
      </w:pPr>
      <w:r w:rsidRPr="00327DCE">
        <w:rPr>
          <w:i/>
          <w:iCs/>
          <w:lang w:val="it-IT"/>
        </w:rPr>
        <w:t xml:space="preserve">Matricola aggiunge una caratteristica alla classe Persona. </w:t>
      </w:r>
    </w:p>
    <w:p w14:paraId="7A820C04" w14:textId="77777777" w:rsidR="000C6821" w:rsidRPr="00327DCE" w:rsidRDefault="000C6821" w:rsidP="000C6821">
      <w:pPr>
        <w:rPr>
          <w:i/>
          <w:iCs/>
          <w:lang w:val="it-IT"/>
        </w:rPr>
      </w:pPr>
    </w:p>
    <w:p w14:paraId="0F9AFF8A" w14:textId="688295E7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Elencare le principali caratteristiche della classe System.Object.</w:t>
      </w:r>
    </w:p>
    <w:p w14:paraId="5357553E" w14:textId="42B59F1E" w:rsidR="00327DCE" w:rsidRDefault="00327DCE" w:rsidP="003A5EFD">
      <w:pPr>
        <w:rPr>
          <w:i/>
          <w:iCs/>
          <w:lang w:val="it-IT"/>
        </w:rPr>
      </w:pPr>
      <w:r>
        <w:rPr>
          <w:i/>
          <w:iCs/>
          <w:lang w:val="it-IT"/>
        </w:rPr>
        <w:t>-ToString: converte l’oggetto in una stringa;</w:t>
      </w:r>
    </w:p>
    <w:p w14:paraId="4CA62AB9" w14:textId="34AA60E7" w:rsidR="00327DCE" w:rsidRDefault="00327DCE" w:rsidP="003A5EFD">
      <w:pPr>
        <w:rPr>
          <w:i/>
          <w:iCs/>
          <w:lang w:val="it-IT"/>
        </w:rPr>
      </w:pPr>
      <w:r>
        <w:rPr>
          <w:i/>
          <w:iCs/>
          <w:lang w:val="it-IT"/>
        </w:rPr>
        <w:t>-GetHashCode: ottiene il codice hash della classe;</w:t>
      </w:r>
    </w:p>
    <w:p w14:paraId="07543FDC" w14:textId="0AE66776" w:rsidR="00327DCE" w:rsidRDefault="00327DCE" w:rsidP="003A5EFD">
      <w:pPr>
        <w:rPr>
          <w:i/>
          <w:iCs/>
          <w:lang w:val="it-IT"/>
        </w:rPr>
      </w:pPr>
      <w:r>
        <w:rPr>
          <w:i/>
          <w:iCs/>
          <w:lang w:val="it-IT"/>
        </w:rPr>
        <w:t>-Equals: permette di fare la comparazione tra due oggtti mediante la scelta di una caratteristica;</w:t>
      </w:r>
    </w:p>
    <w:p w14:paraId="441BD1FD" w14:textId="7969EE7D" w:rsidR="00327DCE" w:rsidRDefault="00327DCE" w:rsidP="003A5EFD">
      <w:pPr>
        <w:rPr>
          <w:i/>
          <w:iCs/>
          <w:lang w:val="it-IT"/>
        </w:rPr>
      </w:pPr>
      <w:r>
        <w:rPr>
          <w:i/>
          <w:iCs/>
          <w:lang w:val="it-IT"/>
        </w:rPr>
        <w:t>-Finalize: viene chiamato in fase di cancellazione dal Garbage Collection perchè le classi sono Reference Type quindi nello heap;</w:t>
      </w:r>
    </w:p>
    <w:p w14:paraId="6FEF2865" w14:textId="534FBEA3" w:rsidR="00327DCE" w:rsidRDefault="00327DCE" w:rsidP="003A5EFD">
      <w:pPr>
        <w:rPr>
          <w:i/>
          <w:iCs/>
          <w:lang w:val="it-IT"/>
        </w:rPr>
      </w:pPr>
      <w:r>
        <w:rPr>
          <w:i/>
          <w:iCs/>
          <w:lang w:val="it-IT"/>
        </w:rPr>
        <w:t>-</w:t>
      </w:r>
      <w:r w:rsidR="00FB774D">
        <w:rPr>
          <w:i/>
          <w:iCs/>
          <w:lang w:val="it-IT"/>
        </w:rPr>
        <w:t>GetType: ottiene il tipo dell’oggetto;ù</w:t>
      </w:r>
    </w:p>
    <w:p w14:paraId="0225FCAB" w14:textId="0D5BC36C" w:rsidR="003A5EFD" w:rsidRPr="00862F63" w:rsidRDefault="00FB774D" w:rsidP="003A5EFD">
      <w:pPr>
        <w:rPr>
          <w:i/>
          <w:iCs/>
          <w:lang w:val="it-IT"/>
        </w:rPr>
      </w:pPr>
      <w:r>
        <w:rPr>
          <w:i/>
          <w:iCs/>
          <w:lang w:val="it-IT"/>
        </w:rPr>
        <w:t>-MemberwiseClone: effettua la copia, ovvero la copia dell’indirizzo, otenendo una copia del riferimento.</w:t>
      </w:r>
    </w:p>
    <w:p w14:paraId="6618AF93" w14:textId="77777777" w:rsidR="003A5EFD" w:rsidRPr="00862F63" w:rsidRDefault="003A5EFD" w:rsidP="003A5EFD">
      <w:pPr>
        <w:rPr>
          <w:i/>
          <w:iCs/>
          <w:lang w:val="it-IT"/>
        </w:rPr>
      </w:pPr>
    </w:p>
    <w:p w14:paraId="484A1B89" w14:textId="1464C192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Descrivere le due fasi di gestione delle eccezioni.</w:t>
      </w:r>
    </w:p>
    <w:p w14:paraId="7862C33B" w14:textId="0C2B01A2" w:rsidR="00FB774D" w:rsidRPr="00FB774D" w:rsidRDefault="00FB774D" w:rsidP="00FB774D">
      <w:pPr>
        <w:rPr>
          <w:i/>
          <w:iCs/>
          <w:lang w:val="it-IT"/>
        </w:rPr>
      </w:pPr>
      <w:r w:rsidRPr="00FB774D">
        <w:rPr>
          <w:i/>
          <w:iCs/>
          <w:lang w:val="it-IT"/>
        </w:rPr>
        <w:t>Tramite il Try si r</w:t>
      </w:r>
      <w:r>
        <w:rPr>
          <w:i/>
          <w:iCs/>
          <w:lang w:val="it-IT"/>
        </w:rPr>
        <w:t xml:space="preserve">acchiudono gli statement per i quali si vogliono trovare gli errori; tramite il catch viene catturato l’errore specifico; finally serve per indicare il comando finale da eseguire in ogni caso. </w:t>
      </w:r>
    </w:p>
    <w:p w14:paraId="51FF578A" w14:textId="05DF3F3C" w:rsidR="003A5EFD" w:rsidRDefault="003A5EFD" w:rsidP="00F94C53">
      <w:pPr>
        <w:rPr>
          <w:lang w:val="it-IT"/>
        </w:rPr>
      </w:pPr>
    </w:p>
    <w:p w14:paraId="60899E89" w14:textId="77777777" w:rsidR="00FB774D" w:rsidRPr="00865FF9" w:rsidRDefault="00FB774D" w:rsidP="00F94C53">
      <w:pPr>
        <w:rPr>
          <w:lang w:val="it-IT"/>
        </w:rPr>
      </w:pPr>
    </w:p>
    <w:p w14:paraId="74E9BF37" w14:textId="77777777" w:rsidR="00B77A40" w:rsidRPr="00865FF9" w:rsidRDefault="00B77A40" w:rsidP="00F94C53">
      <w:pPr>
        <w:rPr>
          <w:lang w:val="it-IT"/>
        </w:rPr>
      </w:pPr>
    </w:p>
    <w:p w14:paraId="7093DC8E" w14:textId="254C7F2E" w:rsidR="00F94C53" w:rsidRPr="007B179B" w:rsidRDefault="00F94C53" w:rsidP="00F94C53">
      <w:pPr>
        <w:rPr>
          <w:i/>
          <w:iCs/>
          <w:lang w:val="it-IT"/>
        </w:rPr>
      </w:pPr>
      <w:r w:rsidRPr="007B179B">
        <w:rPr>
          <w:i/>
          <w:iCs/>
          <w:lang w:val="it-IT"/>
        </w:rPr>
        <w:lastRenderedPageBreak/>
        <w:t>Esercizio Pratico</w:t>
      </w:r>
    </w:p>
    <w:p w14:paraId="02B7D6EA" w14:textId="77777777" w:rsidR="00DF6D49" w:rsidRPr="007B179B" w:rsidRDefault="00DF6D49" w:rsidP="00F94C53">
      <w:pPr>
        <w:rPr>
          <w:i/>
          <w:iCs/>
          <w:lang w:val="it-IT"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2D027785" w:rsidR="00B77A40" w:rsidRDefault="00B77A40" w:rsidP="00B77A40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Requisiti Tecnici:</w:t>
      </w:r>
    </w:p>
    <w:p w14:paraId="52AFFE36" w14:textId="19874253" w:rsidR="00CB03D6" w:rsidRPr="00CB03D6" w:rsidRDefault="00CB03D6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CB03D6">
        <w:rPr>
          <w:rStyle w:val="Emphasis"/>
          <w:rFonts w:cstheme="minorHAnsi"/>
          <w:i w:val="0"/>
          <w:iCs w:val="0"/>
          <w:lang w:val="it-IT"/>
        </w:rPr>
        <w:t>-</w:t>
      </w:r>
      <w:r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CB03D6">
        <w:rPr>
          <w:rStyle w:val="Emphasis"/>
          <w:rFonts w:cstheme="minorHAnsi"/>
          <w:i w:val="0"/>
          <w:iCs w:val="0"/>
          <w:lang w:val="it-IT"/>
        </w:rPr>
        <w:t>Recupera</w:t>
      </w:r>
      <w:r>
        <w:rPr>
          <w:rStyle w:val="Emphasis"/>
          <w:rFonts w:cstheme="minorHAnsi"/>
          <w:i w:val="0"/>
          <w:iCs w:val="0"/>
          <w:lang w:val="it-IT"/>
        </w:rPr>
        <w:t>re i task da file</w:t>
      </w:r>
    </w:p>
    <w:p w14:paraId="52FD19AB" w14:textId="0878B36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lang w:val="it-IT"/>
        </w:rPr>
        <w:t>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75081DB3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Utilizzare adeguatamente il concetto di classe</w:t>
      </w:r>
    </w:p>
    <w:p w14:paraId="1A7CFF8C" w14:textId="53685B0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Dividere le funzionalità in relative funzioni e procedure</w:t>
      </w:r>
    </w:p>
    <w:p w14:paraId="44675820" w14:textId="0284FB35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  <w:r w:rsidR="00CB03D6">
        <w:rPr>
          <w:rStyle w:val="Emphasis"/>
          <w:rFonts w:cstheme="minorHAnsi"/>
          <w:i w:val="0"/>
          <w:iCs w:val="0"/>
          <w:u w:val="single"/>
          <w:lang w:val="it-IT"/>
        </w:rPr>
        <w:t xml:space="preserve"> le scelte algoritmiche</w:t>
      </w:r>
    </w:p>
    <w:p w14:paraId="554A1BF3" w14:textId="42A5B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Mettere una nomenclatura conforme</w:t>
      </w:r>
    </w:p>
    <w:p w14:paraId="1AC41A3A" w14:textId="0F1E4D98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Verificare l</w:t>
      </w:r>
      <w:r>
        <w:rPr>
          <w:rStyle w:val="Emphasis"/>
          <w:rFonts w:cstheme="minorHAnsi"/>
          <w:i w:val="0"/>
          <w:iCs w:val="0"/>
          <w:lang w:val="it-IT"/>
        </w:rPr>
        <w:t xml:space="preserve">e date di scadenza </w:t>
      </w:r>
      <w:r w:rsidR="00CB03D6">
        <w:rPr>
          <w:rStyle w:val="Emphasis"/>
          <w:rFonts w:cstheme="minorHAnsi"/>
          <w:i w:val="0"/>
          <w:iCs w:val="0"/>
          <w:lang w:val="it-IT"/>
        </w:rPr>
        <w:t>dei task: devono</w:t>
      </w:r>
      <w:r>
        <w:rPr>
          <w:rStyle w:val="Emphasis"/>
          <w:rFonts w:cstheme="minorHAnsi"/>
          <w:i w:val="0"/>
          <w:iCs w:val="0"/>
          <w:lang w:val="it-IT"/>
        </w:rPr>
        <w:t xml:space="preserve"> essere posteriori o uguali rispetto alla data di inserimento</w:t>
      </w:r>
    </w:p>
    <w:p w14:paraId="7EEEE38F" w14:textId="52F3C6E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0186BAA7" w14:textId="2FA135D6" w:rsidR="002D1DB6" w:rsidRPr="00A2021F" w:rsidRDefault="00DF6D49" w:rsidP="00170AC6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EB79" w14:textId="77777777" w:rsidR="001442EB" w:rsidRDefault="001442E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B01E93C" w14:textId="77777777" w:rsidR="001442EB" w:rsidRDefault="001442E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F61C" w14:textId="77777777" w:rsidR="00F36C18" w:rsidRDefault="00F36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50BF127A" w:rsidR="0014318B" w:rsidRDefault="002F2AFA" w:rsidP="0014318B">
    <w:pPr>
      <w:pStyle w:val="Footer"/>
      <w:rPr>
        <w:lang w:val="it-IT"/>
      </w:rPr>
    </w:pPr>
    <w:r>
      <w:rPr>
        <w:lang w:val="it-IT"/>
      </w:rPr>
      <w:t>Test di</w:t>
    </w:r>
    <w:r w:rsidR="003A5EFD">
      <w:rPr>
        <w:lang w:val="it-IT"/>
      </w:rPr>
      <w:t xml:space="preserve"> fine settimana – Week2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659A" w14:textId="77777777" w:rsidR="00F36C18" w:rsidRDefault="00F36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7B9D" w14:textId="77777777" w:rsidR="001442EB" w:rsidRDefault="001442E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0AC02B4" w14:textId="77777777" w:rsidR="001442EB" w:rsidRDefault="001442E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EDDA" w14:textId="77777777" w:rsidR="00F36C18" w:rsidRDefault="00F36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BD7D" w14:textId="77777777" w:rsidR="00F36C18" w:rsidRDefault="00F36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856A" w14:textId="77777777" w:rsidR="00F36C18" w:rsidRDefault="00F36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A4B"/>
    <w:multiLevelType w:val="hybridMultilevel"/>
    <w:tmpl w:val="AA74B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hybridMultilevel"/>
    <w:tmpl w:val="9A1C8920"/>
    <w:styleLink w:val="Answers"/>
    <w:lvl w:ilvl="0" w:tplc="48CC0A84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AF64192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078AB05C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519C6462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8212621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A2947A58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189EC2B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9B83A34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6BCCDAFA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3671"/>
    <w:multiLevelType w:val="hybridMultilevel"/>
    <w:tmpl w:val="9A1C8920"/>
    <w:numStyleLink w:val="Answers"/>
  </w:abstractNum>
  <w:abstractNum w:abstractNumId="19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73F85"/>
    <w:multiLevelType w:val="hybridMultilevel"/>
    <w:tmpl w:val="0036596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1"/>
  </w:num>
  <w:num w:numId="18">
    <w:abstractNumId w:val="0"/>
  </w:num>
  <w:num w:numId="19">
    <w:abstractNumId w:val="13"/>
  </w:num>
  <w:num w:numId="20">
    <w:abstractNumId w:val="7"/>
  </w:num>
  <w:num w:numId="21">
    <w:abstractNumId w:val="2"/>
  </w:num>
  <w:num w:numId="22">
    <w:abstractNumId w:val="16"/>
  </w:num>
  <w:num w:numId="23">
    <w:abstractNumId w:val="9"/>
  </w:num>
  <w:num w:numId="24">
    <w:abstractNumId w:val="12"/>
  </w:num>
  <w:num w:numId="25">
    <w:abstractNumId w:val="10"/>
  </w:num>
  <w:num w:numId="26">
    <w:abstractNumId w:val="19"/>
  </w:num>
  <w:num w:numId="27">
    <w:abstractNumId w:val="21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2067A"/>
    <w:rsid w:val="0008558D"/>
    <w:rsid w:val="000B565F"/>
    <w:rsid w:val="000C6821"/>
    <w:rsid w:val="000E2B2B"/>
    <w:rsid w:val="000E60BC"/>
    <w:rsid w:val="00132BA7"/>
    <w:rsid w:val="00135EC2"/>
    <w:rsid w:val="00141303"/>
    <w:rsid w:val="0014318B"/>
    <w:rsid w:val="001442EB"/>
    <w:rsid w:val="001553E9"/>
    <w:rsid w:val="00170AC6"/>
    <w:rsid w:val="00194E43"/>
    <w:rsid w:val="001A3C39"/>
    <w:rsid w:val="001B2BBB"/>
    <w:rsid w:val="001B6AE1"/>
    <w:rsid w:val="001C0245"/>
    <w:rsid w:val="001C3EC7"/>
    <w:rsid w:val="001C7988"/>
    <w:rsid w:val="001D4F1A"/>
    <w:rsid w:val="001E6010"/>
    <w:rsid w:val="001F250D"/>
    <w:rsid w:val="001F36FB"/>
    <w:rsid w:val="00201EE0"/>
    <w:rsid w:val="00210346"/>
    <w:rsid w:val="00211101"/>
    <w:rsid w:val="00225A62"/>
    <w:rsid w:val="00230A4D"/>
    <w:rsid w:val="0024707B"/>
    <w:rsid w:val="00261529"/>
    <w:rsid w:val="00270C3F"/>
    <w:rsid w:val="002733D1"/>
    <w:rsid w:val="00276C02"/>
    <w:rsid w:val="002825D6"/>
    <w:rsid w:val="00292974"/>
    <w:rsid w:val="002D1DB6"/>
    <w:rsid w:val="002F0012"/>
    <w:rsid w:val="002F2AFA"/>
    <w:rsid w:val="00302A04"/>
    <w:rsid w:val="00315CD3"/>
    <w:rsid w:val="00323016"/>
    <w:rsid w:val="00325A9D"/>
    <w:rsid w:val="00327DCE"/>
    <w:rsid w:val="003444B6"/>
    <w:rsid w:val="00346327"/>
    <w:rsid w:val="00347AB7"/>
    <w:rsid w:val="00354B31"/>
    <w:rsid w:val="00356CAC"/>
    <w:rsid w:val="0036481C"/>
    <w:rsid w:val="003A0670"/>
    <w:rsid w:val="003A5EFD"/>
    <w:rsid w:val="003C726D"/>
    <w:rsid w:val="003D7282"/>
    <w:rsid w:val="003E05FE"/>
    <w:rsid w:val="003E162F"/>
    <w:rsid w:val="003E30EA"/>
    <w:rsid w:val="003F7FDB"/>
    <w:rsid w:val="00415851"/>
    <w:rsid w:val="004175C0"/>
    <w:rsid w:val="00417ADA"/>
    <w:rsid w:val="00421108"/>
    <w:rsid w:val="0042169D"/>
    <w:rsid w:val="004254F0"/>
    <w:rsid w:val="004260B6"/>
    <w:rsid w:val="0043099B"/>
    <w:rsid w:val="00443C7E"/>
    <w:rsid w:val="00446E50"/>
    <w:rsid w:val="00457A53"/>
    <w:rsid w:val="00462371"/>
    <w:rsid w:val="00464B0E"/>
    <w:rsid w:val="00496042"/>
    <w:rsid w:val="004976A3"/>
    <w:rsid w:val="00515667"/>
    <w:rsid w:val="00523C35"/>
    <w:rsid w:val="0053305A"/>
    <w:rsid w:val="00547F36"/>
    <w:rsid w:val="0055183F"/>
    <w:rsid w:val="005643EE"/>
    <w:rsid w:val="005645F9"/>
    <w:rsid w:val="00595FBE"/>
    <w:rsid w:val="005A2070"/>
    <w:rsid w:val="005A5865"/>
    <w:rsid w:val="00622DEE"/>
    <w:rsid w:val="00626603"/>
    <w:rsid w:val="00646C29"/>
    <w:rsid w:val="006A5B48"/>
    <w:rsid w:val="006A672E"/>
    <w:rsid w:val="006C0AE1"/>
    <w:rsid w:val="006D385F"/>
    <w:rsid w:val="006E0899"/>
    <w:rsid w:val="006E2140"/>
    <w:rsid w:val="006E3EC5"/>
    <w:rsid w:val="006E7CC3"/>
    <w:rsid w:val="006F4A3F"/>
    <w:rsid w:val="0072454E"/>
    <w:rsid w:val="00731D2B"/>
    <w:rsid w:val="00745D1C"/>
    <w:rsid w:val="00763D63"/>
    <w:rsid w:val="007718A7"/>
    <w:rsid w:val="0078731A"/>
    <w:rsid w:val="007913B5"/>
    <w:rsid w:val="007B179B"/>
    <w:rsid w:val="007C00E4"/>
    <w:rsid w:val="007E3CB3"/>
    <w:rsid w:val="007F5B9C"/>
    <w:rsid w:val="008120C2"/>
    <w:rsid w:val="00821CF1"/>
    <w:rsid w:val="00826209"/>
    <w:rsid w:val="008353A9"/>
    <w:rsid w:val="0084271B"/>
    <w:rsid w:val="0084793A"/>
    <w:rsid w:val="00862F63"/>
    <w:rsid w:val="00865FF9"/>
    <w:rsid w:val="008739A2"/>
    <w:rsid w:val="008A5436"/>
    <w:rsid w:val="008E653D"/>
    <w:rsid w:val="00910C80"/>
    <w:rsid w:val="009200E1"/>
    <w:rsid w:val="0092010E"/>
    <w:rsid w:val="00955AB6"/>
    <w:rsid w:val="00957D96"/>
    <w:rsid w:val="0097786E"/>
    <w:rsid w:val="009A243E"/>
    <w:rsid w:val="009D6C9C"/>
    <w:rsid w:val="009E719A"/>
    <w:rsid w:val="009F4F85"/>
    <w:rsid w:val="009F76EF"/>
    <w:rsid w:val="00A01AD8"/>
    <w:rsid w:val="00A1545F"/>
    <w:rsid w:val="00A2021F"/>
    <w:rsid w:val="00A360C5"/>
    <w:rsid w:val="00A510E2"/>
    <w:rsid w:val="00A737D4"/>
    <w:rsid w:val="00A9761D"/>
    <w:rsid w:val="00AA6D2F"/>
    <w:rsid w:val="00AF21A9"/>
    <w:rsid w:val="00AF36C4"/>
    <w:rsid w:val="00B03500"/>
    <w:rsid w:val="00B048A7"/>
    <w:rsid w:val="00B142D7"/>
    <w:rsid w:val="00B219E6"/>
    <w:rsid w:val="00B67E28"/>
    <w:rsid w:val="00B77A40"/>
    <w:rsid w:val="00B915D5"/>
    <w:rsid w:val="00BA5730"/>
    <w:rsid w:val="00BB32C0"/>
    <w:rsid w:val="00BC1DFD"/>
    <w:rsid w:val="00BE2468"/>
    <w:rsid w:val="00BE6F3E"/>
    <w:rsid w:val="00C329F9"/>
    <w:rsid w:val="00C50573"/>
    <w:rsid w:val="00C71FAF"/>
    <w:rsid w:val="00C8122C"/>
    <w:rsid w:val="00C83061"/>
    <w:rsid w:val="00CA3B5B"/>
    <w:rsid w:val="00CA4CA6"/>
    <w:rsid w:val="00CB03D6"/>
    <w:rsid w:val="00CB67A9"/>
    <w:rsid w:val="00CC050D"/>
    <w:rsid w:val="00CC072B"/>
    <w:rsid w:val="00CC6F4B"/>
    <w:rsid w:val="00CE3BE3"/>
    <w:rsid w:val="00CE4F93"/>
    <w:rsid w:val="00CE5FBE"/>
    <w:rsid w:val="00CF3FB2"/>
    <w:rsid w:val="00D20C89"/>
    <w:rsid w:val="00D26666"/>
    <w:rsid w:val="00D40B1D"/>
    <w:rsid w:val="00D65A3F"/>
    <w:rsid w:val="00D8241B"/>
    <w:rsid w:val="00DA34E6"/>
    <w:rsid w:val="00DA5C84"/>
    <w:rsid w:val="00DB470B"/>
    <w:rsid w:val="00DF6D49"/>
    <w:rsid w:val="00E0358B"/>
    <w:rsid w:val="00E04A03"/>
    <w:rsid w:val="00E07407"/>
    <w:rsid w:val="00E11311"/>
    <w:rsid w:val="00E16330"/>
    <w:rsid w:val="00E36AA7"/>
    <w:rsid w:val="00E46376"/>
    <w:rsid w:val="00E56692"/>
    <w:rsid w:val="00E66EA4"/>
    <w:rsid w:val="00E7015D"/>
    <w:rsid w:val="00E839AC"/>
    <w:rsid w:val="00E91E65"/>
    <w:rsid w:val="00E9319B"/>
    <w:rsid w:val="00E94E57"/>
    <w:rsid w:val="00EB6D67"/>
    <w:rsid w:val="00EC3D3F"/>
    <w:rsid w:val="00ED5A4F"/>
    <w:rsid w:val="00EE5783"/>
    <w:rsid w:val="00EF68B0"/>
    <w:rsid w:val="00F26F54"/>
    <w:rsid w:val="00F36C18"/>
    <w:rsid w:val="00F60AF1"/>
    <w:rsid w:val="00F83893"/>
    <w:rsid w:val="00F94C53"/>
    <w:rsid w:val="00F9747F"/>
    <w:rsid w:val="00FA652B"/>
    <w:rsid w:val="00FB774D"/>
    <w:rsid w:val="00FC6BAD"/>
    <w:rsid w:val="00FD5985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163</TotalTime>
  <Pages>2</Pages>
  <Words>409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Mariangela Leone (c)</cp:lastModifiedBy>
  <cp:revision>2</cp:revision>
  <cp:lastPrinted>2004-01-22T16:32:00Z</cp:lastPrinted>
  <dcterms:created xsi:type="dcterms:W3CDTF">2021-05-28T10:27:00Z</dcterms:created>
  <dcterms:modified xsi:type="dcterms:W3CDTF">2021-05-28T10:27:00Z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2021-05-28T07:14:23Z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9724a4de-9ec6-45e2-8e8f-907e9a9f5b3a</vt:lpwstr>
  </property>
  <property fmtid="{D5CDD505-2E9C-101B-9397-08002B2CF9AE}" pid="21" name="MSIP_Label_5fae8262-b78e-4366-8929-a5d6aac95320_ContentBits">
    <vt:lpwstr>0</vt:lpwstr>
  </property>
</Properties>
</file>